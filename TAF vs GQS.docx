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611" w:rsidRDefault="00CC1C06">
      <w:bookmarkStart w:id="0" w:name="_GoBack"/>
      <w:r w:rsidRPr="00CC1C06">
        <w:drawing>
          <wp:inline distT="0" distB="0" distL="0" distR="0" wp14:anchorId="4F5B7A3F" wp14:editId="1E2288C1">
            <wp:extent cx="5943600" cy="4478655"/>
            <wp:effectExtent l="0" t="0" r="0" b="0"/>
            <wp:docPr id="1669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4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sectPr w:rsidR="00415611" w:rsidSect="00CC1C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C06" w:rsidRDefault="00CC1C06" w:rsidP="00CC1C06">
      <w:pPr>
        <w:spacing w:after="0" w:line="240" w:lineRule="auto"/>
      </w:pPr>
      <w:r>
        <w:separator/>
      </w:r>
    </w:p>
  </w:endnote>
  <w:endnote w:type="continuationSeparator" w:id="0">
    <w:p w:rsidR="00CC1C06" w:rsidRDefault="00CC1C06" w:rsidP="00CC1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C06" w:rsidRDefault="00CC1C06" w:rsidP="00CC1C06">
    <w:pPr>
      <w:pStyle w:val="Footer"/>
      <w:rPr>
        <w:rFonts w:ascii="Arial" w:hAnsi="Arial" w:cs="Arial"/>
        <w:color w:val="000000"/>
        <w:sz w:val="18"/>
      </w:rPr>
    </w:pPr>
    <w:bookmarkStart w:id="1" w:name="SSCStd1FooterEvenPages"/>
    <w:r w:rsidRPr="00CC1C06">
      <w:rPr>
        <w:rFonts w:ascii="Arial" w:hAnsi="Arial" w:cs="Arial"/>
        <w:color w:val="000000"/>
        <w:sz w:val="18"/>
      </w:rPr>
      <w:t>Information Classification: General</w:t>
    </w:r>
  </w:p>
  <w:bookmarkEnd w:id="1"/>
  <w:p w:rsidR="00CC1C06" w:rsidRDefault="00CC1C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C06" w:rsidRDefault="00CC1C06" w:rsidP="00CC1C06">
    <w:pPr>
      <w:pStyle w:val="Footer"/>
      <w:rPr>
        <w:rFonts w:ascii="Arial" w:hAnsi="Arial" w:cs="Arial"/>
        <w:color w:val="000000"/>
        <w:sz w:val="18"/>
      </w:rPr>
    </w:pPr>
    <w:bookmarkStart w:id="2" w:name="SSCStd1FooterPrimary"/>
    <w:r w:rsidRPr="00CC1C06">
      <w:rPr>
        <w:rFonts w:ascii="Arial" w:hAnsi="Arial" w:cs="Arial"/>
        <w:color w:val="000000"/>
        <w:sz w:val="18"/>
      </w:rPr>
      <w:t>Information Classification: General</w:t>
    </w:r>
  </w:p>
  <w:bookmarkEnd w:id="2"/>
  <w:p w:rsidR="00CC1C06" w:rsidRDefault="00CC1C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C06" w:rsidRDefault="00CC1C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C06" w:rsidRDefault="00CC1C06" w:rsidP="00CC1C06">
      <w:pPr>
        <w:spacing w:after="0" w:line="240" w:lineRule="auto"/>
      </w:pPr>
      <w:r>
        <w:separator/>
      </w:r>
    </w:p>
  </w:footnote>
  <w:footnote w:type="continuationSeparator" w:id="0">
    <w:p w:rsidR="00CC1C06" w:rsidRDefault="00CC1C06" w:rsidP="00CC1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C06" w:rsidRDefault="00CC1C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C06" w:rsidRDefault="00CC1C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C06" w:rsidRDefault="00CC1C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06"/>
    <w:rsid w:val="00415611"/>
    <w:rsid w:val="007373D0"/>
    <w:rsid w:val="00CC1C06"/>
    <w:rsid w:val="00E1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E53AB-3246-4777-8628-052C6210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06"/>
  </w:style>
  <w:style w:type="paragraph" w:styleId="Footer">
    <w:name w:val="footer"/>
    <w:basedOn w:val="Normal"/>
    <w:link w:val="FooterChar"/>
    <w:uiPriority w:val="99"/>
    <w:unhideWhenUsed/>
    <w:rsid w:val="00CC1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CC77C0C7</Template>
  <TotalTime>0</TotalTime>
  <Pages>1</Pages>
  <Words>0</Words>
  <Characters>0</Characters>
  <Application>Microsoft Office Word</Application>
  <DocSecurity>0</DocSecurity>
  <Lines>1</Lines>
  <Paragraphs>0</Paragraphs>
  <ScaleCrop>false</ScaleCrop>
  <Company>State Street Corporation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Hariharan</dc:creator>
  <cp:keywords>General</cp:keywords>
  <dc:description/>
  <cp:lastModifiedBy>Shankar, Hariharan</cp:lastModifiedBy>
  <cp:revision>1</cp:revision>
  <dcterms:created xsi:type="dcterms:W3CDTF">2018-03-20T07:29:00Z</dcterms:created>
  <dcterms:modified xsi:type="dcterms:W3CDTF">2018-03-20T07:29:00Z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43a5f4b3-0f50-4aaf-a875-814130ad5df2</vt:lpwstr>
  </property>
  <property fmtid="{D5CDD505-2E9C-101B-9397-08002B2CF9AE}" pid="3" name="SSCClassification">
    <vt:lpwstr>G</vt:lpwstr>
  </property>
  <property fmtid="{D5CDD505-2E9C-101B-9397-08002B2CF9AE}" pid="4" name="SSCVisualMarks">
    <vt:lpwstr>Y</vt:lpwstr>
  </property>
</Properties>
</file>